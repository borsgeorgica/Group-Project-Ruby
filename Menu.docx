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eGrid"/>
        <w:tblpPr w:leftFromText="180" w:rightFromText="180" w:vertAnchor="page" w:horzAnchor="margin" w:tblpY="1636"/>
        <w:tblW w:w="0" w:type="auto"/>
        <w:tblLook w:val="04A0" w:firstRow="1" w:lastRow="0" w:firstColumn="1" w:lastColumn="0" w:noHBand="0" w:noVBand="1"/>
      </w:tblPr>
      <w:tblGrid>
        <w:gridCol w:w="1610"/>
        <w:gridCol w:w="2586"/>
        <w:gridCol w:w="1795"/>
        <w:gridCol w:w="1652"/>
        <w:gridCol w:w="1373"/>
      </w:tblGrid>
      <w:tr w:rsidR="00E159AB" w:rsidTr="00E159AB">
        <w:trPr>
          <w:trHeight w:val="569"/>
        </w:trPr>
        <w:tc>
          <w:tcPr>
            <w:tcW w:w="1804" w:type="dxa"/>
          </w:tcPr>
          <w:p w:rsidR="00E159AB" w:rsidRDefault="00E159AB" w:rsidP="00A77D6B">
            <w:pPr>
              <w:rPr>
                <w:lang w:val="it-IT"/>
              </w:rPr>
            </w:pPr>
            <w:r>
              <w:rPr>
                <w:lang w:val="it-IT"/>
              </w:rPr>
              <w:t>Pizza style</w:t>
            </w:r>
          </w:p>
        </w:tc>
        <w:tc>
          <w:tcPr>
            <w:tcW w:w="1873" w:type="dxa"/>
          </w:tcPr>
          <w:p w:rsidR="00E159AB" w:rsidRDefault="00E159AB" w:rsidP="00A77D6B">
            <w:pPr>
              <w:rPr>
                <w:lang w:val="it-IT"/>
              </w:rPr>
            </w:pPr>
            <w:r>
              <w:rPr>
                <w:lang w:val="it-IT"/>
              </w:rPr>
              <w:t>Pizza’s name</w:t>
            </w:r>
          </w:p>
        </w:tc>
        <w:tc>
          <w:tcPr>
            <w:tcW w:w="1931" w:type="dxa"/>
          </w:tcPr>
          <w:p w:rsidR="00E159AB" w:rsidRDefault="00E159AB" w:rsidP="00A77D6B">
            <w:pPr>
              <w:rPr>
                <w:lang w:val="it-IT"/>
              </w:rPr>
            </w:pPr>
            <w:r>
              <w:rPr>
                <w:lang w:val="it-IT"/>
              </w:rPr>
              <w:t>What’s included</w:t>
            </w:r>
          </w:p>
        </w:tc>
        <w:tc>
          <w:tcPr>
            <w:tcW w:w="1833" w:type="dxa"/>
          </w:tcPr>
          <w:p w:rsidR="00E159AB" w:rsidRDefault="00E159AB" w:rsidP="00A77D6B">
            <w:pPr>
              <w:rPr>
                <w:lang w:val="it-IT"/>
              </w:rPr>
            </w:pPr>
            <w:r>
              <w:rPr>
                <w:lang w:val="it-IT"/>
              </w:rPr>
              <w:t>Size provided</w:t>
            </w:r>
          </w:p>
          <w:p w:rsidR="00E159AB" w:rsidRDefault="00E159AB" w:rsidP="00A77D6B">
            <w:pPr>
              <w:rPr>
                <w:lang w:val="it-IT"/>
              </w:rPr>
            </w:pPr>
          </w:p>
        </w:tc>
        <w:tc>
          <w:tcPr>
            <w:tcW w:w="1575" w:type="dxa"/>
          </w:tcPr>
          <w:p w:rsidR="00E159AB" w:rsidRDefault="00E159AB" w:rsidP="00A77D6B">
            <w:pPr>
              <w:rPr>
                <w:lang w:val="it-IT"/>
              </w:rPr>
            </w:pPr>
            <w:r>
              <w:rPr>
                <w:lang w:val="it-IT"/>
              </w:rPr>
              <w:t>price</w:t>
            </w:r>
          </w:p>
        </w:tc>
      </w:tr>
      <w:tr w:rsidR="00E159AB" w:rsidTr="00E159AB">
        <w:trPr>
          <w:trHeight w:val="503"/>
        </w:trPr>
        <w:tc>
          <w:tcPr>
            <w:tcW w:w="1804" w:type="dxa"/>
          </w:tcPr>
          <w:p w:rsidR="00E159AB" w:rsidRDefault="00E159AB" w:rsidP="00A77D6B">
            <w:pPr>
              <w:rPr>
                <w:lang w:val="it-IT"/>
              </w:rPr>
            </w:pPr>
            <w:r>
              <w:rPr>
                <w:lang w:val="it-IT"/>
              </w:rPr>
              <w:t>Italian</w:t>
            </w:r>
          </w:p>
        </w:tc>
        <w:tc>
          <w:tcPr>
            <w:tcW w:w="1873" w:type="dxa"/>
          </w:tcPr>
          <w:p w:rsidR="00E159AB" w:rsidRDefault="00E159AB" w:rsidP="00A77D6B">
            <w:pPr>
              <w:rPr>
                <w:lang w:val="it-IT"/>
              </w:rPr>
            </w:pPr>
            <w:r>
              <w:rPr>
                <w:lang w:val="it-IT"/>
              </w:rPr>
              <w:t>Milano</w:t>
            </w:r>
            <w:r w:rsidR="00215C65">
              <w:rPr>
                <w:noProof/>
              </w:rPr>
              <w:drawing>
                <wp:inline distT="0" distB="0" distL="0" distR="0" wp14:anchorId="4DE182C6" wp14:editId="5F62BFD8">
                  <wp:extent cx="1485900" cy="1323975"/>
                  <wp:effectExtent l="0" t="0" r="0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"/>
                          <a:srcRect l="8309" t="35158" r="65766" b="23774"/>
                          <a:stretch/>
                        </pic:blipFill>
                        <pic:spPr bwMode="auto">
                          <a:xfrm>
                            <a:off x="0" y="0"/>
                            <a:ext cx="1485900" cy="1323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1" w:type="dxa"/>
          </w:tcPr>
          <w:p w:rsidR="00E159AB" w:rsidRPr="00FE6E80" w:rsidRDefault="00E159AB" w:rsidP="00A77D6B">
            <w:pPr>
              <w:rPr>
                <w:lang w:val="it-IT"/>
              </w:rPr>
            </w:pPr>
            <w:r w:rsidRPr="00FE6E80">
              <w:rPr>
                <w:rFonts w:ascii="Helvetica" w:hAnsi="Helvetica" w:cs="Helvetica"/>
                <w:color w:val="333333"/>
                <w:sz w:val="20"/>
                <w:szCs w:val="20"/>
                <w:lang w:val="it-IT"/>
              </w:rPr>
              <w:t>Ventricina Salami and Prosciutto Ham</w:t>
            </w:r>
          </w:p>
        </w:tc>
        <w:tc>
          <w:tcPr>
            <w:tcW w:w="1833" w:type="dxa"/>
          </w:tcPr>
          <w:p w:rsidR="00E159AB" w:rsidRDefault="00E159AB" w:rsidP="00A77D6B">
            <w:pPr>
              <w:rPr>
                <w:lang w:val="it-IT"/>
              </w:rPr>
            </w:pPr>
            <w:r>
              <w:rPr>
                <w:lang w:val="it-IT"/>
              </w:rPr>
              <w:t>M, L</w:t>
            </w:r>
          </w:p>
        </w:tc>
        <w:tc>
          <w:tcPr>
            <w:tcW w:w="1575" w:type="dxa"/>
          </w:tcPr>
          <w:p w:rsidR="00E159AB" w:rsidRDefault="00E159AB" w:rsidP="00A77D6B">
            <w:pPr>
              <w:rPr>
                <w:lang w:val="it-IT"/>
              </w:rPr>
            </w:pPr>
            <w:r>
              <w:rPr>
                <w:lang w:val="it-IT"/>
              </w:rPr>
              <w:t>M = £13</w:t>
            </w:r>
          </w:p>
          <w:p w:rsidR="00E159AB" w:rsidRDefault="00E159AB" w:rsidP="00A77D6B">
            <w:pPr>
              <w:rPr>
                <w:lang w:val="it-IT"/>
              </w:rPr>
            </w:pPr>
            <w:r>
              <w:rPr>
                <w:lang w:val="it-IT"/>
              </w:rPr>
              <w:t>L = £15</w:t>
            </w:r>
          </w:p>
        </w:tc>
      </w:tr>
      <w:tr w:rsidR="00E159AB" w:rsidTr="00E159AB">
        <w:trPr>
          <w:trHeight w:val="731"/>
        </w:trPr>
        <w:tc>
          <w:tcPr>
            <w:tcW w:w="1804" w:type="dxa"/>
          </w:tcPr>
          <w:p w:rsidR="00E159AB" w:rsidRDefault="00E159AB" w:rsidP="00D14396">
            <w:pPr>
              <w:jc w:val="center"/>
              <w:rPr>
                <w:lang w:val="it-IT"/>
              </w:rPr>
            </w:pPr>
            <w:r>
              <w:rPr>
                <w:lang w:val="it-IT"/>
              </w:rPr>
              <w:t>H</w:t>
            </w:r>
          </w:p>
        </w:tc>
        <w:tc>
          <w:tcPr>
            <w:tcW w:w="1873" w:type="dxa"/>
          </w:tcPr>
          <w:p w:rsidR="00E159AB" w:rsidRDefault="00E159AB" w:rsidP="00A77D6B">
            <w:pPr>
              <w:rPr>
                <w:lang w:val="it-IT"/>
              </w:rPr>
            </w:pPr>
            <w:proofErr w:type="spellStart"/>
            <w:r>
              <w:rPr>
                <w:rFonts w:ascii="Helvetica" w:hAnsi="Helvetica" w:cs="Helvetica"/>
                <w:color w:val="333333"/>
                <w:sz w:val="20"/>
                <w:szCs w:val="20"/>
              </w:rPr>
              <w:t>Ardente</w:t>
            </w:r>
            <w:proofErr w:type="spellEnd"/>
            <w:r w:rsidR="00215C65">
              <w:rPr>
                <w:noProof/>
              </w:rPr>
              <w:drawing>
                <wp:inline distT="0" distB="0" distL="0" distR="0" wp14:anchorId="71A99604" wp14:editId="11ECFA5D">
                  <wp:extent cx="1485900" cy="131445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"/>
                          <a:srcRect l="36727" t="35158" r="37347" b="24070"/>
                          <a:stretch/>
                        </pic:blipFill>
                        <pic:spPr bwMode="auto">
                          <a:xfrm>
                            <a:off x="0" y="0"/>
                            <a:ext cx="1485900" cy="1314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1" w:type="dxa"/>
          </w:tcPr>
          <w:p w:rsidR="00E159AB" w:rsidRPr="00FE6E80" w:rsidRDefault="00E159AB" w:rsidP="00A77D6B">
            <w:pPr>
              <w:rPr>
                <w:lang w:val="it-IT"/>
              </w:rPr>
            </w:pPr>
            <w:r w:rsidRPr="00FE6E80">
              <w:rPr>
                <w:rFonts w:ascii="Helvetica" w:hAnsi="Helvetica" w:cs="Helvetica"/>
                <w:color w:val="333333"/>
                <w:sz w:val="20"/>
                <w:szCs w:val="20"/>
                <w:lang w:val="it-IT"/>
              </w:rPr>
              <w:t>Ventricina Salami, Jalapeños &amp; Pepper Pearls</w:t>
            </w:r>
          </w:p>
        </w:tc>
        <w:tc>
          <w:tcPr>
            <w:tcW w:w="1833" w:type="dxa"/>
          </w:tcPr>
          <w:p w:rsidR="00E159AB" w:rsidRDefault="00E159AB" w:rsidP="00A77D6B">
            <w:pPr>
              <w:rPr>
                <w:lang w:val="it-IT"/>
              </w:rPr>
            </w:pPr>
            <w:r>
              <w:rPr>
                <w:lang w:val="it-IT"/>
              </w:rPr>
              <w:t>M, L</w:t>
            </w:r>
          </w:p>
        </w:tc>
        <w:tc>
          <w:tcPr>
            <w:tcW w:w="1575" w:type="dxa"/>
          </w:tcPr>
          <w:p w:rsidR="00E159AB" w:rsidRDefault="00E159AB" w:rsidP="00E159AB">
            <w:pPr>
              <w:rPr>
                <w:lang w:val="it-IT"/>
              </w:rPr>
            </w:pPr>
            <w:r>
              <w:rPr>
                <w:lang w:val="it-IT"/>
              </w:rPr>
              <w:t>M = £13</w:t>
            </w:r>
          </w:p>
          <w:p w:rsidR="00E159AB" w:rsidRDefault="00E159AB" w:rsidP="00E159AB">
            <w:pPr>
              <w:rPr>
                <w:lang w:val="it-IT"/>
              </w:rPr>
            </w:pPr>
            <w:r>
              <w:rPr>
                <w:lang w:val="it-IT"/>
              </w:rPr>
              <w:t>L = £15</w:t>
            </w:r>
          </w:p>
        </w:tc>
        <w:bookmarkStart w:id="0" w:name="_GoBack"/>
        <w:bookmarkEnd w:id="0"/>
      </w:tr>
      <w:tr w:rsidR="00E159AB" w:rsidRPr="00FE6E80" w:rsidTr="00E159AB">
        <w:trPr>
          <w:trHeight w:val="991"/>
        </w:trPr>
        <w:tc>
          <w:tcPr>
            <w:tcW w:w="1804" w:type="dxa"/>
          </w:tcPr>
          <w:p w:rsidR="00E159AB" w:rsidRDefault="00E159AB" w:rsidP="00A77D6B">
            <w:pPr>
              <w:rPr>
                <w:lang w:val="it-IT"/>
              </w:rPr>
            </w:pPr>
          </w:p>
        </w:tc>
        <w:tc>
          <w:tcPr>
            <w:tcW w:w="1873" w:type="dxa"/>
          </w:tcPr>
          <w:p w:rsidR="00E159AB" w:rsidRDefault="00E159AB" w:rsidP="00A77D6B">
            <w:pPr>
              <w:rPr>
                <w:lang w:val="it-IT"/>
              </w:rPr>
            </w:pPr>
            <w:r>
              <w:rPr>
                <w:rFonts w:ascii="Helvetica" w:hAnsi="Helvetica" w:cs="Helvetica"/>
                <w:color w:val="333333"/>
                <w:sz w:val="20"/>
                <w:szCs w:val="20"/>
              </w:rPr>
              <w:t>Sicilia</w:t>
            </w:r>
            <w:r w:rsidR="00215C65">
              <w:rPr>
                <w:noProof/>
              </w:rPr>
              <w:drawing>
                <wp:inline distT="0" distB="0" distL="0" distR="0" wp14:anchorId="04616202" wp14:editId="26F988AC">
                  <wp:extent cx="1485900" cy="1323975"/>
                  <wp:effectExtent l="0" t="0" r="0" b="952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"/>
                          <a:srcRect l="65644" t="35158" r="8431" b="23773"/>
                          <a:stretch/>
                        </pic:blipFill>
                        <pic:spPr bwMode="auto">
                          <a:xfrm>
                            <a:off x="0" y="0"/>
                            <a:ext cx="1485900" cy="1323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1" w:type="dxa"/>
          </w:tcPr>
          <w:p w:rsidR="00E159AB" w:rsidRPr="00FE6E80" w:rsidRDefault="00E159AB" w:rsidP="00A77D6B">
            <w:r>
              <w:rPr>
                <w:rFonts w:ascii="Helvetica" w:hAnsi="Helvetica" w:cs="Helvetica"/>
                <w:color w:val="333333"/>
                <w:sz w:val="20"/>
                <w:szCs w:val="20"/>
              </w:rPr>
              <w:t>Chicken Breast Strips, Cajun Seasoning, Red Onions &amp; Pepper Pearls</w:t>
            </w:r>
          </w:p>
        </w:tc>
        <w:tc>
          <w:tcPr>
            <w:tcW w:w="1833" w:type="dxa"/>
          </w:tcPr>
          <w:p w:rsidR="00E159AB" w:rsidRPr="00FE6E80" w:rsidRDefault="00E159AB" w:rsidP="00A77D6B">
            <w:r>
              <w:t>M, L</w:t>
            </w:r>
          </w:p>
        </w:tc>
        <w:tc>
          <w:tcPr>
            <w:tcW w:w="1575" w:type="dxa"/>
          </w:tcPr>
          <w:p w:rsidR="00E159AB" w:rsidRDefault="00E159AB" w:rsidP="00E159AB">
            <w:pPr>
              <w:rPr>
                <w:lang w:val="it-IT"/>
              </w:rPr>
            </w:pPr>
            <w:r>
              <w:rPr>
                <w:lang w:val="it-IT"/>
              </w:rPr>
              <w:t>M = £13</w:t>
            </w:r>
          </w:p>
          <w:p w:rsidR="00E159AB" w:rsidRDefault="00E159AB" w:rsidP="00E159AB">
            <w:r>
              <w:rPr>
                <w:lang w:val="it-IT"/>
              </w:rPr>
              <w:t>L = £15</w:t>
            </w:r>
          </w:p>
        </w:tc>
      </w:tr>
      <w:tr w:rsidR="00E159AB" w:rsidRPr="00FE6E80" w:rsidTr="00E159AB">
        <w:trPr>
          <w:trHeight w:val="503"/>
        </w:trPr>
        <w:tc>
          <w:tcPr>
            <w:tcW w:w="1804" w:type="dxa"/>
          </w:tcPr>
          <w:p w:rsidR="00E159AB" w:rsidRPr="00FE6E80" w:rsidRDefault="00E159AB" w:rsidP="00A77D6B"/>
        </w:tc>
        <w:tc>
          <w:tcPr>
            <w:tcW w:w="1873" w:type="dxa"/>
          </w:tcPr>
          <w:p w:rsidR="00E159AB" w:rsidRPr="00FE6E80" w:rsidRDefault="00E159AB" w:rsidP="00A77D6B">
            <w:r>
              <w:rPr>
                <w:rFonts w:ascii="Helvetica" w:hAnsi="Helvetica" w:cs="Helvetica"/>
                <w:color w:val="333333"/>
                <w:sz w:val="20"/>
                <w:szCs w:val="20"/>
              </w:rPr>
              <w:t>Verona</w:t>
            </w:r>
            <w:r w:rsidR="00215C65">
              <w:rPr>
                <w:noProof/>
              </w:rPr>
              <w:drawing>
                <wp:inline distT="0" distB="0" distL="0" distR="0" wp14:anchorId="49F5A33A" wp14:editId="6F83C5CE">
                  <wp:extent cx="1476375" cy="1333500"/>
                  <wp:effectExtent l="0" t="0" r="952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"/>
                          <a:srcRect l="8309" t="32795" r="65932" b="25842"/>
                          <a:stretch/>
                        </pic:blipFill>
                        <pic:spPr bwMode="auto">
                          <a:xfrm>
                            <a:off x="0" y="0"/>
                            <a:ext cx="1476375" cy="1333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1" w:type="dxa"/>
          </w:tcPr>
          <w:p w:rsidR="00E159AB" w:rsidRPr="00FE6E80" w:rsidRDefault="00E159AB" w:rsidP="00A77D6B">
            <w:r>
              <w:rPr>
                <w:rFonts w:ascii="Helvetica" w:hAnsi="Helvetica" w:cs="Helvetica"/>
                <w:color w:val="333333"/>
                <w:sz w:val="20"/>
                <w:szCs w:val="20"/>
              </w:rPr>
              <w:t xml:space="preserve">Prosciutto Ham &amp; Chicken Breast, </w:t>
            </w:r>
          </w:p>
        </w:tc>
        <w:tc>
          <w:tcPr>
            <w:tcW w:w="1833" w:type="dxa"/>
          </w:tcPr>
          <w:p w:rsidR="00E159AB" w:rsidRPr="00FE6E80" w:rsidRDefault="00E159AB" w:rsidP="00A77D6B">
            <w:r>
              <w:t>M, L</w:t>
            </w:r>
          </w:p>
        </w:tc>
        <w:tc>
          <w:tcPr>
            <w:tcW w:w="1575" w:type="dxa"/>
          </w:tcPr>
          <w:p w:rsidR="00E159AB" w:rsidRDefault="00E159AB" w:rsidP="00E159AB">
            <w:pPr>
              <w:rPr>
                <w:lang w:val="it-IT"/>
              </w:rPr>
            </w:pPr>
            <w:r>
              <w:rPr>
                <w:lang w:val="it-IT"/>
              </w:rPr>
              <w:t>M = £13</w:t>
            </w:r>
          </w:p>
          <w:p w:rsidR="00E159AB" w:rsidRDefault="00E159AB" w:rsidP="00E159AB">
            <w:pPr>
              <w:rPr>
                <w:lang w:val="it-IT"/>
              </w:rPr>
            </w:pPr>
            <w:r>
              <w:rPr>
                <w:lang w:val="it-IT"/>
              </w:rPr>
              <w:t>L = £15</w:t>
            </w:r>
          </w:p>
          <w:p w:rsidR="00E159AB" w:rsidRDefault="00E159AB" w:rsidP="00E159AB"/>
        </w:tc>
      </w:tr>
      <w:tr w:rsidR="00E159AB" w:rsidRPr="00FE6E80" w:rsidTr="00E159AB">
        <w:trPr>
          <w:trHeight w:val="731"/>
        </w:trPr>
        <w:tc>
          <w:tcPr>
            <w:tcW w:w="1804" w:type="dxa"/>
          </w:tcPr>
          <w:p w:rsidR="00E159AB" w:rsidRPr="00FE6E80" w:rsidRDefault="00E159AB" w:rsidP="00D14396">
            <w:pPr>
              <w:jc w:val="center"/>
            </w:pPr>
            <w:r>
              <w:t>V</w:t>
            </w:r>
          </w:p>
        </w:tc>
        <w:tc>
          <w:tcPr>
            <w:tcW w:w="1873" w:type="dxa"/>
          </w:tcPr>
          <w:p w:rsidR="00E159AB" w:rsidRPr="00FE6E80" w:rsidRDefault="00E159AB" w:rsidP="00215C65">
            <w:r>
              <w:rPr>
                <w:rFonts w:ascii="Helvetica" w:hAnsi="Helvetica" w:cs="Helvetica"/>
                <w:color w:val="333333"/>
                <w:sz w:val="20"/>
                <w:szCs w:val="20"/>
              </w:rPr>
              <w:t>Roma</w:t>
            </w:r>
            <w:r w:rsidR="00215C65">
              <w:rPr>
                <w:noProof/>
              </w:rPr>
              <w:drawing>
                <wp:inline distT="0" distB="0" distL="0" distR="0" wp14:anchorId="0CA1461D" wp14:editId="220B80E8">
                  <wp:extent cx="1476375" cy="1343025"/>
                  <wp:effectExtent l="0" t="0" r="9525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"/>
                          <a:srcRect l="37226" t="32795" r="37015" b="25547"/>
                          <a:stretch/>
                        </pic:blipFill>
                        <pic:spPr bwMode="auto">
                          <a:xfrm>
                            <a:off x="0" y="0"/>
                            <a:ext cx="1476375" cy="1343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1" w:type="dxa"/>
          </w:tcPr>
          <w:p w:rsidR="00E159AB" w:rsidRPr="00FE6E80" w:rsidRDefault="00E159AB" w:rsidP="00A77D6B">
            <w:r>
              <w:rPr>
                <w:rFonts w:ascii="Helvetica" w:hAnsi="Helvetica" w:cs="Helvetica"/>
                <w:color w:val="333333"/>
                <w:sz w:val="20"/>
                <w:szCs w:val="20"/>
              </w:rPr>
              <w:t>Goats Cheese, Red Onions &amp; Pepper Pearls</w:t>
            </w:r>
          </w:p>
        </w:tc>
        <w:tc>
          <w:tcPr>
            <w:tcW w:w="1833" w:type="dxa"/>
          </w:tcPr>
          <w:p w:rsidR="00E159AB" w:rsidRPr="00FE6E80" w:rsidRDefault="00E159AB" w:rsidP="00A77D6B">
            <w:r>
              <w:t>M,L</w:t>
            </w:r>
          </w:p>
        </w:tc>
        <w:tc>
          <w:tcPr>
            <w:tcW w:w="1575" w:type="dxa"/>
          </w:tcPr>
          <w:p w:rsidR="00E159AB" w:rsidRDefault="00E159AB" w:rsidP="00E159AB">
            <w:pPr>
              <w:rPr>
                <w:lang w:val="it-IT"/>
              </w:rPr>
            </w:pPr>
            <w:r>
              <w:rPr>
                <w:lang w:val="it-IT"/>
              </w:rPr>
              <w:t>M = £13</w:t>
            </w:r>
          </w:p>
          <w:p w:rsidR="00E159AB" w:rsidRDefault="00E159AB" w:rsidP="00E159AB">
            <w:r>
              <w:rPr>
                <w:lang w:val="it-IT"/>
              </w:rPr>
              <w:t>L = £15</w:t>
            </w:r>
          </w:p>
        </w:tc>
      </w:tr>
      <w:tr w:rsidR="00E159AB" w:rsidRPr="00FE6E80" w:rsidTr="00E159AB">
        <w:trPr>
          <w:trHeight w:val="292"/>
        </w:trPr>
        <w:tc>
          <w:tcPr>
            <w:tcW w:w="1804" w:type="dxa"/>
          </w:tcPr>
          <w:p w:rsidR="00E159AB" w:rsidRPr="00FE6E80" w:rsidRDefault="00E159AB" w:rsidP="00D14396">
            <w:r>
              <w:lastRenderedPageBreak/>
              <w:t>General     V</w:t>
            </w:r>
          </w:p>
        </w:tc>
        <w:tc>
          <w:tcPr>
            <w:tcW w:w="1873" w:type="dxa"/>
          </w:tcPr>
          <w:p w:rsidR="00E159AB" w:rsidRPr="00FE6E80" w:rsidRDefault="00E159AB" w:rsidP="00215C65">
            <w:r>
              <w:t>Cheese &amp; tomato</w:t>
            </w:r>
            <w:r w:rsidR="00215C65">
              <w:rPr>
                <w:noProof/>
              </w:rPr>
              <w:drawing>
                <wp:inline distT="0" distB="0" distL="0" distR="0" wp14:anchorId="1AD9855E" wp14:editId="25DE36F3">
                  <wp:extent cx="1457325" cy="1314450"/>
                  <wp:effectExtent l="0" t="0" r="9525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l="8144" t="32500" r="66430" b="26728"/>
                          <a:stretch/>
                        </pic:blipFill>
                        <pic:spPr bwMode="auto">
                          <a:xfrm>
                            <a:off x="0" y="0"/>
                            <a:ext cx="1457325" cy="1314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1" w:type="dxa"/>
          </w:tcPr>
          <w:p w:rsidR="00E159AB" w:rsidRPr="00FE6E80" w:rsidRDefault="00E159AB" w:rsidP="00A77D6B">
            <w:r>
              <w:t>Original cheese with tomato</w:t>
            </w:r>
          </w:p>
        </w:tc>
        <w:tc>
          <w:tcPr>
            <w:tcW w:w="1833" w:type="dxa"/>
          </w:tcPr>
          <w:p w:rsidR="00E159AB" w:rsidRPr="00FE6E80" w:rsidRDefault="00E159AB" w:rsidP="00A77D6B">
            <w:r>
              <w:t>S, M , L</w:t>
            </w:r>
          </w:p>
        </w:tc>
        <w:tc>
          <w:tcPr>
            <w:tcW w:w="1575" w:type="dxa"/>
          </w:tcPr>
          <w:p w:rsidR="00E159AB" w:rsidRDefault="00E159AB" w:rsidP="00E159AB">
            <w:pPr>
              <w:rPr>
                <w:lang w:val="it-IT"/>
              </w:rPr>
            </w:pPr>
            <w:r>
              <w:rPr>
                <w:lang w:val="it-IT"/>
              </w:rPr>
              <w:t>S = £10</w:t>
            </w:r>
          </w:p>
          <w:p w:rsidR="00E159AB" w:rsidRDefault="00E159AB" w:rsidP="00E159AB">
            <w:pPr>
              <w:rPr>
                <w:lang w:val="it-IT"/>
              </w:rPr>
            </w:pPr>
            <w:r>
              <w:rPr>
                <w:lang w:val="it-IT"/>
              </w:rPr>
              <w:t>M = £12</w:t>
            </w:r>
          </w:p>
          <w:p w:rsidR="00E159AB" w:rsidRDefault="00E159AB" w:rsidP="00E159AB">
            <w:pPr>
              <w:rPr>
                <w:lang w:val="it-IT"/>
              </w:rPr>
            </w:pPr>
            <w:r>
              <w:rPr>
                <w:lang w:val="it-IT"/>
              </w:rPr>
              <w:t>L = £14</w:t>
            </w:r>
          </w:p>
          <w:p w:rsidR="00E159AB" w:rsidRDefault="00E159AB" w:rsidP="00E159AB"/>
        </w:tc>
      </w:tr>
      <w:tr w:rsidR="00E159AB" w:rsidRPr="00FE6E80" w:rsidTr="00E159AB">
        <w:trPr>
          <w:trHeight w:val="276"/>
        </w:trPr>
        <w:tc>
          <w:tcPr>
            <w:tcW w:w="1804" w:type="dxa"/>
          </w:tcPr>
          <w:p w:rsidR="00E159AB" w:rsidRPr="00FE6E80" w:rsidRDefault="00E159AB" w:rsidP="00A77D6B"/>
        </w:tc>
        <w:tc>
          <w:tcPr>
            <w:tcW w:w="1873" w:type="dxa"/>
          </w:tcPr>
          <w:p w:rsidR="00E159AB" w:rsidRPr="00FE6E80" w:rsidRDefault="00E159AB" w:rsidP="00A77D6B">
            <w:r>
              <w:t>Mighty Meat</w:t>
            </w:r>
            <w:r w:rsidR="00215C65">
              <w:rPr>
                <w:noProof/>
              </w:rPr>
              <w:drawing>
                <wp:inline distT="0" distB="0" distL="0" distR="0" wp14:anchorId="07FF62AD" wp14:editId="6B793899">
                  <wp:extent cx="1504950" cy="142875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l="37193" t="32387" r="38822" b="27131"/>
                          <a:stretch/>
                        </pic:blipFill>
                        <pic:spPr bwMode="auto">
                          <a:xfrm>
                            <a:off x="0" y="0"/>
                            <a:ext cx="1504950" cy="14287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1" w:type="dxa"/>
          </w:tcPr>
          <w:p w:rsidR="00E159AB" w:rsidRPr="00FE6E80" w:rsidRDefault="00E159AB" w:rsidP="00A77D6B">
            <w:r>
              <w:rPr>
                <w:rFonts w:ascii="Helvetica" w:hAnsi="Helvetica" w:cs="Helvetica"/>
                <w:color w:val="333333"/>
                <w:sz w:val="20"/>
                <w:szCs w:val="20"/>
              </w:rPr>
              <w:t>tomato sauce, pepperoni, ham, ground beef, sausage, red onions, mushrooms and mozzarella cheese</w:t>
            </w:r>
          </w:p>
        </w:tc>
        <w:tc>
          <w:tcPr>
            <w:tcW w:w="1833" w:type="dxa"/>
          </w:tcPr>
          <w:p w:rsidR="00E159AB" w:rsidRPr="00FE6E80" w:rsidRDefault="00E159AB" w:rsidP="00A77D6B">
            <w:r>
              <w:t>S, M, L</w:t>
            </w:r>
          </w:p>
        </w:tc>
        <w:tc>
          <w:tcPr>
            <w:tcW w:w="1575" w:type="dxa"/>
          </w:tcPr>
          <w:p w:rsidR="00E159AB" w:rsidRDefault="00E159AB" w:rsidP="00E159AB">
            <w:pPr>
              <w:rPr>
                <w:lang w:val="it-IT"/>
              </w:rPr>
            </w:pPr>
            <w:r>
              <w:rPr>
                <w:lang w:val="it-IT"/>
              </w:rPr>
              <w:t>S = £10</w:t>
            </w:r>
          </w:p>
          <w:p w:rsidR="00E159AB" w:rsidRDefault="00E159AB" w:rsidP="00E159AB">
            <w:pPr>
              <w:rPr>
                <w:lang w:val="it-IT"/>
              </w:rPr>
            </w:pPr>
            <w:r>
              <w:rPr>
                <w:lang w:val="it-IT"/>
              </w:rPr>
              <w:t>M = £12</w:t>
            </w:r>
          </w:p>
          <w:p w:rsidR="00E159AB" w:rsidRDefault="00E159AB" w:rsidP="00E159AB">
            <w:pPr>
              <w:rPr>
                <w:lang w:val="it-IT"/>
              </w:rPr>
            </w:pPr>
            <w:r>
              <w:rPr>
                <w:lang w:val="it-IT"/>
              </w:rPr>
              <w:t>L = £14</w:t>
            </w:r>
          </w:p>
          <w:p w:rsidR="00E159AB" w:rsidRDefault="00E159AB" w:rsidP="00A77D6B"/>
        </w:tc>
      </w:tr>
      <w:tr w:rsidR="00E159AB" w:rsidRPr="00781C28" w:rsidTr="00E159AB">
        <w:trPr>
          <w:trHeight w:val="276"/>
        </w:trPr>
        <w:tc>
          <w:tcPr>
            <w:tcW w:w="1804" w:type="dxa"/>
          </w:tcPr>
          <w:p w:rsidR="00E159AB" w:rsidRPr="00FE6E80" w:rsidRDefault="00E159AB" w:rsidP="00A77D6B"/>
        </w:tc>
        <w:tc>
          <w:tcPr>
            <w:tcW w:w="1873" w:type="dxa"/>
          </w:tcPr>
          <w:p w:rsidR="00E159AB" w:rsidRDefault="00E159AB" w:rsidP="00A77D6B">
            <w:r>
              <w:t xml:space="preserve">Pepperoni passion </w:t>
            </w:r>
            <w:r w:rsidR="00215C65">
              <w:rPr>
                <w:noProof/>
              </w:rPr>
              <w:drawing>
                <wp:inline distT="0" distB="0" distL="0" distR="0" wp14:anchorId="731C0C6F" wp14:editId="1615E79A">
                  <wp:extent cx="1485900" cy="133350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l="65645" t="31909" r="8430" b="26728"/>
                          <a:stretch/>
                        </pic:blipFill>
                        <pic:spPr bwMode="auto">
                          <a:xfrm>
                            <a:off x="0" y="0"/>
                            <a:ext cx="1485900" cy="1333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1" w:type="dxa"/>
          </w:tcPr>
          <w:p w:rsidR="00E159AB" w:rsidRPr="00781C28" w:rsidRDefault="00E159AB" w:rsidP="00A77D6B">
            <w:pPr>
              <w:rPr>
                <w:rFonts w:ascii="Helvetica" w:hAnsi="Helvetica" w:cs="Helvetica"/>
                <w:color w:val="333333"/>
                <w:sz w:val="20"/>
                <w:szCs w:val="20"/>
                <w:lang w:val="it-IT"/>
              </w:rPr>
            </w:pPr>
            <w:r w:rsidRPr="00781C28">
              <w:rPr>
                <w:rFonts w:ascii="Helvetica" w:hAnsi="Helvetica" w:cs="Helvetica"/>
                <w:color w:val="333333"/>
                <w:sz w:val="20"/>
                <w:szCs w:val="20"/>
                <w:lang w:val="it-IT"/>
              </w:rPr>
              <w:t>Extra pepperoni and extra mozzarella cheese</w:t>
            </w:r>
            <w:r>
              <w:rPr>
                <w:rFonts w:ascii="Helvetica" w:hAnsi="Helvetica" w:cs="Helvetica"/>
                <w:color w:val="333333"/>
                <w:sz w:val="20"/>
                <w:szCs w:val="20"/>
                <w:lang w:val="it-IT"/>
              </w:rPr>
              <w:t xml:space="preserve"> with tomato sauce base</w:t>
            </w:r>
          </w:p>
        </w:tc>
        <w:tc>
          <w:tcPr>
            <w:tcW w:w="1833" w:type="dxa"/>
          </w:tcPr>
          <w:p w:rsidR="00E159AB" w:rsidRPr="00781C28" w:rsidRDefault="00E159AB" w:rsidP="00A77D6B">
            <w:pPr>
              <w:rPr>
                <w:lang w:val="it-IT"/>
              </w:rPr>
            </w:pPr>
            <w:r>
              <w:rPr>
                <w:lang w:val="it-IT"/>
              </w:rPr>
              <w:t>S, M, L</w:t>
            </w:r>
          </w:p>
        </w:tc>
        <w:tc>
          <w:tcPr>
            <w:tcW w:w="1575" w:type="dxa"/>
          </w:tcPr>
          <w:p w:rsidR="00E159AB" w:rsidRDefault="00E159AB" w:rsidP="00E159AB">
            <w:pPr>
              <w:rPr>
                <w:lang w:val="it-IT"/>
              </w:rPr>
            </w:pPr>
            <w:r>
              <w:rPr>
                <w:lang w:val="it-IT"/>
              </w:rPr>
              <w:t>S = £10</w:t>
            </w:r>
          </w:p>
          <w:p w:rsidR="00E159AB" w:rsidRDefault="00E159AB" w:rsidP="00E159AB">
            <w:pPr>
              <w:rPr>
                <w:lang w:val="it-IT"/>
              </w:rPr>
            </w:pPr>
            <w:r>
              <w:rPr>
                <w:lang w:val="it-IT"/>
              </w:rPr>
              <w:t>M = £12</w:t>
            </w:r>
          </w:p>
          <w:p w:rsidR="00E159AB" w:rsidRDefault="00E159AB" w:rsidP="00E159AB">
            <w:pPr>
              <w:rPr>
                <w:lang w:val="it-IT"/>
              </w:rPr>
            </w:pPr>
            <w:r>
              <w:rPr>
                <w:lang w:val="it-IT"/>
              </w:rPr>
              <w:t>L = £14</w:t>
            </w:r>
          </w:p>
          <w:p w:rsidR="00E159AB" w:rsidRDefault="00E159AB" w:rsidP="00A77D6B">
            <w:pPr>
              <w:rPr>
                <w:lang w:val="it-IT"/>
              </w:rPr>
            </w:pPr>
          </w:p>
        </w:tc>
      </w:tr>
      <w:tr w:rsidR="00E159AB" w:rsidRPr="00781C28" w:rsidTr="00E159AB">
        <w:trPr>
          <w:trHeight w:val="276"/>
        </w:trPr>
        <w:tc>
          <w:tcPr>
            <w:tcW w:w="1804" w:type="dxa"/>
          </w:tcPr>
          <w:p w:rsidR="00E159AB" w:rsidRPr="00781C28" w:rsidRDefault="00E159AB" w:rsidP="00A77D6B">
            <w:pPr>
              <w:rPr>
                <w:lang w:val="it-IT"/>
              </w:rPr>
            </w:pPr>
          </w:p>
        </w:tc>
        <w:tc>
          <w:tcPr>
            <w:tcW w:w="1873" w:type="dxa"/>
          </w:tcPr>
          <w:p w:rsidR="00E159AB" w:rsidRPr="00781C28" w:rsidRDefault="00E159AB" w:rsidP="00215C65">
            <w:pPr>
              <w:rPr>
                <w:lang w:val="it-IT"/>
              </w:rPr>
            </w:pPr>
            <w:r>
              <w:rPr>
                <w:lang w:val="it-IT"/>
              </w:rPr>
              <w:t>Texas BBQ</w:t>
            </w:r>
            <w:r w:rsidR="00215C65">
              <w:rPr>
                <w:noProof/>
              </w:rPr>
              <w:drawing>
                <wp:inline distT="0" distB="0" distL="0" distR="0" wp14:anchorId="041A2CFD" wp14:editId="7B3C8A79">
                  <wp:extent cx="1485900" cy="133350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8309" t="30135" r="65766" b="28501"/>
                          <a:stretch/>
                        </pic:blipFill>
                        <pic:spPr bwMode="auto">
                          <a:xfrm>
                            <a:off x="0" y="0"/>
                            <a:ext cx="1485900" cy="1333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1" w:type="dxa"/>
          </w:tcPr>
          <w:p w:rsidR="00E159AB" w:rsidRPr="00781C28" w:rsidRDefault="00E159AB" w:rsidP="00A77D6B">
            <w:pPr>
              <w:rPr>
                <w:rFonts w:ascii="Helvetica" w:hAnsi="Helvetica" w:cs="Helvetica"/>
                <w:color w:val="333333"/>
                <w:sz w:val="20"/>
                <w:szCs w:val="20"/>
              </w:rPr>
            </w:pPr>
            <w:r>
              <w:rPr>
                <w:rFonts w:ascii="Helvetica" w:hAnsi="Helvetica" w:cs="Helvetica"/>
                <w:color w:val="333333"/>
                <w:sz w:val="20"/>
                <w:szCs w:val="20"/>
              </w:rPr>
              <w:t>Tangy BBQ sauce topped with smoky bacon, succulent roast chicken, red onions, green and red peppers</w:t>
            </w:r>
          </w:p>
        </w:tc>
        <w:tc>
          <w:tcPr>
            <w:tcW w:w="1833" w:type="dxa"/>
          </w:tcPr>
          <w:p w:rsidR="00E159AB" w:rsidRPr="00781C28" w:rsidRDefault="00E159AB" w:rsidP="00A77D6B">
            <w:r>
              <w:t>S, M, L</w:t>
            </w:r>
          </w:p>
        </w:tc>
        <w:tc>
          <w:tcPr>
            <w:tcW w:w="1575" w:type="dxa"/>
          </w:tcPr>
          <w:p w:rsidR="00E159AB" w:rsidRDefault="00E159AB" w:rsidP="00E159AB">
            <w:pPr>
              <w:rPr>
                <w:lang w:val="it-IT"/>
              </w:rPr>
            </w:pPr>
            <w:r>
              <w:rPr>
                <w:lang w:val="it-IT"/>
              </w:rPr>
              <w:t>S = £10</w:t>
            </w:r>
          </w:p>
          <w:p w:rsidR="00E159AB" w:rsidRDefault="00E159AB" w:rsidP="00E159AB">
            <w:pPr>
              <w:rPr>
                <w:lang w:val="it-IT"/>
              </w:rPr>
            </w:pPr>
            <w:r>
              <w:rPr>
                <w:lang w:val="it-IT"/>
              </w:rPr>
              <w:t>M = £12</w:t>
            </w:r>
          </w:p>
          <w:p w:rsidR="00E159AB" w:rsidRDefault="00E159AB" w:rsidP="00E159AB">
            <w:pPr>
              <w:rPr>
                <w:lang w:val="it-IT"/>
              </w:rPr>
            </w:pPr>
            <w:r>
              <w:rPr>
                <w:lang w:val="it-IT"/>
              </w:rPr>
              <w:t>L = £14</w:t>
            </w:r>
          </w:p>
          <w:p w:rsidR="00E159AB" w:rsidRDefault="00E159AB" w:rsidP="00A77D6B"/>
        </w:tc>
      </w:tr>
      <w:tr w:rsidR="00E159AB" w:rsidRPr="00781C28" w:rsidTr="00E159AB">
        <w:trPr>
          <w:trHeight w:val="276"/>
        </w:trPr>
        <w:tc>
          <w:tcPr>
            <w:tcW w:w="1804" w:type="dxa"/>
          </w:tcPr>
          <w:p w:rsidR="00E159AB" w:rsidRPr="00781C28" w:rsidRDefault="00E159AB" w:rsidP="00D14396">
            <w:pPr>
              <w:jc w:val="center"/>
            </w:pPr>
            <w:r>
              <w:t>V</w:t>
            </w:r>
          </w:p>
        </w:tc>
        <w:tc>
          <w:tcPr>
            <w:tcW w:w="1873" w:type="dxa"/>
          </w:tcPr>
          <w:p w:rsidR="00E159AB" w:rsidRPr="00781C28" w:rsidRDefault="00E159AB" w:rsidP="00A77D6B">
            <w:proofErr w:type="spellStart"/>
            <w:r>
              <w:t>Vegi</w:t>
            </w:r>
            <w:proofErr w:type="spellEnd"/>
            <w:r>
              <w:t xml:space="preserve"> Supreme</w:t>
            </w:r>
            <w:r w:rsidR="00215C65">
              <w:rPr>
                <w:noProof/>
              </w:rPr>
              <w:drawing>
                <wp:inline distT="0" distB="0" distL="0" distR="0" wp14:anchorId="03BB4DA1" wp14:editId="439DBE81">
                  <wp:extent cx="1495425" cy="1333500"/>
                  <wp:effectExtent l="0" t="0" r="9525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36895" t="29842" r="37014" b="28796"/>
                          <a:stretch/>
                        </pic:blipFill>
                        <pic:spPr bwMode="auto">
                          <a:xfrm>
                            <a:off x="0" y="0"/>
                            <a:ext cx="1495425" cy="1333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1" w:type="dxa"/>
          </w:tcPr>
          <w:p w:rsidR="00E159AB" w:rsidRPr="00781C28" w:rsidRDefault="00E159AB" w:rsidP="00A77D6B">
            <w:pPr>
              <w:rPr>
                <w:rFonts w:ascii="Helvetica" w:hAnsi="Helvetica" w:cs="Helvetica"/>
                <w:color w:val="333333"/>
                <w:sz w:val="20"/>
                <w:szCs w:val="20"/>
              </w:rPr>
            </w:pPr>
            <w:r>
              <w:rPr>
                <w:rFonts w:ascii="Helvetica" w:hAnsi="Helvetica" w:cs="Helvetica"/>
                <w:color w:val="333333"/>
                <w:sz w:val="20"/>
                <w:szCs w:val="20"/>
              </w:rPr>
              <w:t>Red onions, green and red peppers, sweetcorn, mushrooms, tomatoes</w:t>
            </w:r>
          </w:p>
        </w:tc>
        <w:tc>
          <w:tcPr>
            <w:tcW w:w="1833" w:type="dxa"/>
          </w:tcPr>
          <w:p w:rsidR="00E159AB" w:rsidRPr="00781C28" w:rsidRDefault="00E159AB" w:rsidP="00A77D6B">
            <w:r>
              <w:t>S, M, L</w:t>
            </w:r>
          </w:p>
        </w:tc>
        <w:tc>
          <w:tcPr>
            <w:tcW w:w="1575" w:type="dxa"/>
          </w:tcPr>
          <w:p w:rsidR="00E159AB" w:rsidRDefault="00E159AB" w:rsidP="00E159AB">
            <w:pPr>
              <w:rPr>
                <w:lang w:val="it-IT"/>
              </w:rPr>
            </w:pPr>
            <w:r>
              <w:rPr>
                <w:lang w:val="it-IT"/>
              </w:rPr>
              <w:t>S = £10</w:t>
            </w:r>
          </w:p>
          <w:p w:rsidR="00E159AB" w:rsidRDefault="00E159AB" w:rsidP="00E159AB">
            <w:pPr>
              <w:rPr>
                <w:lang w:val="it-IT"/>
              </w:rPr>
            </w:pPr>
            <w:r>
              <w:rPr>
                <w:lang w:val="it-IT"/>
              </w:rPr>
              <w:t>M = £12</w:t>
            </w:r>
          </w:p>
          <w:p w:rsidR="00E159AB" w:rsidRDefault="00E159AB" w:rsidP="00E159AB">
            <w:pPr>
              <w:rPr>
                <w:lang w:val="it-IT"/>
              </w:rPr>
            </w:pPr>
            <w:r>
              <w:rPr>
                <w:lang w:val="it-IT"/>
              </w:rPr>
              <w:t>L = £14</w:t>
            </w:r>
          </w:p>
          <w:p w:rsidR="00E159AB" w:rsidRDefault="00E159AB" w:rsidP="00A77D6B"/>
        </w:tc>
      </w:tr>
      <w:tr w:rsidR="00E159AB" w:rsidRPr="00781C28" w:rsidTr="00E159AB">
        <w:trPr>
          <w:trHeight w:val="276"/>
        </w:trPr>
        <w:tc>
          <w:tcPr>
            <w:tcW w:w="1804" w:type="dxa"/>
          </w:tcPr>
          <w:p w:rsidR="00E159AB" w:rsidRPr="00781C28" w:rsidRDefault="00E159AB" w:rsidP="00D14396">
            <w:pPr>
              <w:jc w:val="center"/>
            </w:pPr>
            <w:r>
              <w:lastRenderedPageBreak/>
              <w:t>H</w:t>
            </w:r>
          </w:p>
        </w:tc>
        <w:tc>
          <w:tcPr>
            <w:tcW w:w="1873" w:type="dxa"/>
          </w:tcPr>
          <w:p w:rsidR="00E159AB" w:rsidRPr="00781C28" w:rsidRDefault="00E159AB" w:rsidP="00215C65">
            <w:r>
              <w:rPr>
                <w:rFonts w:ascii="Helvetica" w:hAnsi="Helvetica" w:cs="Helvetica"/>
                <w:color w:val="333333"/>
                <w:sz w:val="20"/>
                <w:szCs w:val="20"/>
              </w:rPr>
              <w:t>Tandoori Hot</w:t>
            </w:r>
            <w:r w:rsidR="00215C65">
              <w:rPr>
                <w:noProof/>
              </w:rPr>
              <w:drawing>
                <wp:inline distT="0" distB="0" distL="0" distR="0" wp14:anchorId="63CEE8DA" wp14:editId="13C7D6DA">
                  <wp:extent cx="1495425" cy="1352550"/>
                  <wp:effectExtent l="0" t="0" r="952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8309" t="27477" r="65600" b="30569"/>
                          <a:stretch/>
                        </pic:blipFill>
                        <pic:spPr bwMode="auto">
                          <a:xfrm>
                            <a:off x="0" y="0"/>
                            <a:ext cx="1495425" cy="1352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1" w:type="dxa"/>
          </w:tcPr>
          <w:p w:rsidR="00E159AB" w:rsidRPr="00781C28" w:rsidRDefault="00E159AB" w:rsidP="00A77D6B">
            <w:pPr>
              <w:rPr>
                <w:rFonts w:ascii="Helvetica" w:hAnsi="Helvetica" w:cs="Helvetica"/>
                <w:color w:val="333333"/>
                <w:sz w:val="20"/>
                <w:szCs w:val="20"/>
              </w:rPr>
            </w:pPr>
            <w:r>
              <w:rPr>
                <w:rFonts w:ascii="Helvetica" w:hAnsi="Helvetica" w:cs="Helvetica"/>
                <w:color w:val="333333"/>
                <w:sz w:val="20"/>
                <w:szCs w:val="20"/>
              </w:rPr>
              <w:t>Tandoori chicken, red onions, mushrooms, green and red peppers, jalapeño peppers.</w:t>
            </w:r>
          </w:p>
        </w:tc>
        <w:tc>
          <w:tcPr>
            <w:tcW w:w="1833" w:type="dxa"/>
          </w:tcPr>
          <w:p w:rsidR="00E159AB" w:rsidRPr="00781C28" w:rsidRDefault="00E159AB" w:rsidP="00A77D6B">
            <w:r>
              <w:t>S, M, L</w:t>
            </w:r>
          </w:p>
        </w:tc>
        <w:tc>
          <w:tcPr>
            <w:tcW w:w="1575" w:type="dxa"/>
          </w:tcPr>
          <w:p w:rsidR="00E159AB" w:rsidRDefault="00E159AB" w:rsidP="00E159AB">
            <w:pPr>
              <w:rPr>
                <w:lang w:val="it-IT"/>
              </w:rPr>
            </w:pPr>
            <w:r>
              <w:rPr>
                <w:lang w:val="it-IT"/>
              </w:rPr>
              <w:t>S = £10</w:t>
            </w:r>
          </w:p>
          <w:p w:rsidR="00E159AB" w:rsidRDefault="00E159AB" w:rsidP="00E159AB">
            <w:pPr>
              <w:rPr>
                <w:lang w:val="it-IT"/>
              </w:rPr>
            </w:pPr>
            <w:r>
              <w:rPr>
                <w:lang w:val="it-IT"/>
              </w:rPr>
              <w:t>M = £12</w:t>
            </w:r>
          </w:p>
          <w:p w:rsidR="00E159AB" w:rsidRDefault="00E159AB" w:rsidP="00E159AB">
            <w:pPr>
              <w:rPr>
                <w:lang w:val="it-IT"/>
              </w:rPr>
            </w:pPr>
            <w:r>
              <w:rPr>
                <w:lang w:val="it-IT"/>
              </w:rPr>
              <w:t>L = £14</w:t>
            </w:r>
          </w:p>
          <w:p w:rsidR="00E159AB" w:rsidRDefault="00E159AB" w:rsidP="00A77D6B"/>
        </w:tc>
      </w:tr>
      <w:tr w:rsidR="00E159AB" w:rsidRPr="00781C28" w:rsidTr="00E159AB">
        <w:trPr>
          <w:trHeight w:val="276"/>
        </w:trPr>
        <w:tc>
          <w:tcPr>
            <w:tcW w:w="1804" w:type="dxa"/>
          </w:tcPr>
          <w:p w:rsidR="00E159AB" w:rsidRDefault="00E159AB" w:rsidP="00A77D6B"/>
        </w:tc>
        <w:tc>
          <w:tcPr>
            <w:tcW w:w="1873" w:type="dxa"/>
          </w:tcPr>
          <w:p w:rsidR="00E159AB" w:rsidRDefault="00E159AB" w:rsidP="00A77D6B">
            <w:pPr>
              <w:rPr>
                <w:rFonts w:ascii="Helvetica" w:hAnsi="Helvetica" w:cs="Helvetica"/>
                <w:color w:val="333333"/>
                <w:sz w:val="20"/>
                <w:szCs w:val="20"/>
              </w:rPr>
            </w:pPr>
            <w:r>
              <w:rPr>
                <w:rFonts w:ascii="Helvetica" w:hAnsi="Helvetica" w:cs="Helvetica"/>
                <w:color w:val="333333"/>
                <w:sz w:val="20"/>
                <w:szCs w:val="20"/>
              </w:rPr>
              <w:t xml:space="preserve">Chicken feast </w:t>
            </w:r>
            <w:r w:rsidR="00215C65">
              <w:rPr>
                <w:noProof/>
              </w:rPr>
              <w:drawing>
                <wp:inline distT="0" distB="0" distL="0" distR="0" wp14:anchorId="3010359C" wp14:editId="78E580C1">
                  <wp:extent cx="1485900" cy="13335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65478" t="29545" r="8597" b="29092"/>
                          <a:stretch/>
                        </pic:blipFill>
                        <pic:spPr bwMode="auto">
                          <a:xfrm>
                            <a:off x="0" y="0"/>
                            <a:ext cx="1485900" cy="1333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1" w:type="dxa"/>
          </w:tcPr>
          <w:p w:rsidR="00E159AB" w:rsidRDefault="00E159AB" w:rsidP="00A77D6B">
            <w:pPr>
              <w:rPr>
                <w:rFonts w:ascii="Helvetica" w:hAnsi="Helvetica" w:cs="Helvetica"/>
                <w:color w:val="333333"/>
                <w:sz w:val="20"/>
                <w:szCs w:val="20"/>
              </w:rPr>
            </w:pPr>
            <w:r>
              <w:rPr>
                <w:rFonts w:ascii="Helvetica" w:hAnsi="Helvetica" w:cs="Helvetica"/>
                <w:color w:val="333333"/>
                <w:sz w:val="20"/>
                <w:szCs w:val="20"/>
              </w:rPr>
              <w:t>Chicken, mushrooms, sweetcorn</w:t>
            </w:r>
          </w:p>
        </w:tc>
        <w:tc>
          <w:tcPr>
            <w:tcW w:w="1833" w:type="dxa"/>
          </w:tcPr>
          <w:p w:rsidR="00E159AB" w:rsidRDefault="00E159AB" w:rsidP="00A77D6B">
            <w:r>
              <w:t>S, M, L</w:t>
            </w:r>
          </w:p>
        </w:tc>
        <w:tc>
          <w:tcPr>
            <w:tcW w:w="1575" w:type="dxa"/>
          </w:tcPr>
          <w:p w:rsidR="00E159AB" w:rsidRDefault="00E159AB" w:rsidP="00E159AB">
            <w:pPr>
              <w:rPr>
                <w:lang w:val="it-IT"/>
              </w:rPr>
            </w:pPr>
            <w:r>
              <w:rPr>
                <w:lang w:val="it-IT"/>
              </w:rPr>
              <w:t>S = £10</w:t>
            </w:r>
          </w:p>
          <w:p w:rsidR="00E159AB" w:rsidRDefault="00E159AB" w:rsidP="00E159AB">
            <w:pPr>
              <w:rPr>
                <w:lang w:val="it-IT"/>
              </w:rPr>
            </w:pPr>
            <w:r>
              <w:rPr>
                <w:lang w:val="it-IT"/>
              </w:rPr>
              <w:t>M = £12</w:t>
            </w:r>
          </w:p>
          <w:p w:rsidR="00E159AB" w:rsidRDefault="00E159AB" w:rsidP="00E159AB">
            <w:pPr>
              <w:rPr>
                <w:lang w:val="it-IT"/>
              </w:rPr>
            </w:pPr>
            <w:r>
              <w:rPr>
                <w:lang w:val="it-IT"/>
              </w:rPr>
              <w:t>L = £14</w:t>
            </w:r>
          </w:p>
          <w:p w:rsidR="00E159AB" w:rsidRDefault="00E159AB" w:rsidP="00A77D6B"/>
        </w:tc>
      </w:tr>
      <w:tr w:rsidR="00E159AB" w:rsidRPr="00781C28" w:rsidTr="00E159AB">
        <w:trPr>
          <w:trHeight w:val="276"/>
        </w:trPr>
        <w:tc>
          <w:tcPr>
            <w:tcW w:w="1804" w:type="dxa"/>
          </w:tcPr>
          <w:p w:rsidR="00E159AB" w:rsidRPr="00781C28" w:rsidRDefault="00E159AB" w:rsidP="00D14396">
            <w:pPr>
              <w:jc w:val="center"/>
            </w:pPr>
            <w:r>
              <w:t>H</w:t>
            </w:r>
          </w:p>
        </w:tc>
        <w:tc>
          <w:tcPr>
            <w:tcW w:w="1873" w:type="dxa"/>
          </w:tcPr>
          <w:p w:rsidR="00E159AB" w:rsidRPr="00781C28" w:rsidRDefault="00E159AB" w:rsidP="00215C65">
            <w:r>
              <w:t>Hot &amp; Spicy</w:t>
            </w:r>
            <w:r w:rsidR="00215C65">
              <w:rPr>
                <w:noProof/>
              </w:rPr>
              <w:drawing>
                <wp:inline distT="0" distB="0" distL="0" distR="0" wp14:anchorId="47285FF2" wp14:editId="72F5A971">
                  <wp:extent cx="1504950" cy="133350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65644" t="27182" r="8098" b="31456"/>
                          <a:stretch/>
                        </pic:blipFill>
                        <pic:spPr bwMode="auto">
                          <a:xfrm>
                            <a:off x="0" y="0"/>
                            <a:ext cx="1504950" cy="1333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1" w:type="dxa"/>
          </w:tcPr>
          <w:p w:rsidR="00E159AB" w:rsidRPr="00781C28" w:rsidRDefault="00E159AB" w:rsidP="00A77D6B">
            <w:pPr>
              <w:rPr>
                <w:rFonts w:ascii="Helvetica" w:hAnsi="Helvetica" w:cs="Helvetica"/>
                <w:color w:val="333333"/>
                <w:sz w:val="20"/>
                <w:szCs w:val="20"/>
              </w:rPr>
            </w:pPr>
            <w:r>
              <w:rPr>
                <w:rFonts w:ascii="Helvetica" w:hAnsi="Helvetica" w:cs="Helvetica"/>
                <w:color w:val="333333"/>
                <w:sz w:val="20"/>
                <w:szCs w:val="20"/>
              </w:rPr>
              <w:t>Red onions, ground beef, green and red peppers, jalapeño peppers</w:t>
            </w:r>
          </w:p>
        </w:tc>
        <w:tc>
          <w:tcPr>
            <w:tcW w:w="1833" w:type="dxa"/>
          </w:tcPr>
          <w:p w:rsidR="00E159AB" w:rsidRPr="00781C28" w:rsidRDefault="00E159AB" w:rsidP="00A77D6B">
            <w:r>
              <w:t>S, M, L</w:t>
            </w:r>
          </w:p>
        </w:tc>
        <w:tc>
          <w:tcPr>
            <w:tcW w:w="1575" w:type="dxa"/>
          </w:tcPr>
          <w:p w:rsidR="00E159AB" w:rsidRDefault="00E159AB" w:rsidP="00E159AB">
            <w:pPr>
              <w:rPr>
                <w:lang w:val="it-IT"/>
              </w:rPr>
            </w:pPr>
            <w:r>
              <w:rPr>
                <w:lang w:val="it-IT"/>
              </w:rPr>
              <w:t>S = £10</w:t>
            </w:r>
          </w:p>
          <w:p w:rsidR="00E159AB" w:rsidRDefault="00E159AB" w:rsidP="00E159AB">
            <w:pPr>
              <w:rPr>
                <w:lang w:val="it-IT"/>
              </w:rPr>
            </w:pPr>
            <w:r>
              <w:rPr>
                <w:lang w:val="it-IT"/>
              </w:rPr>
              <w:t>M = £12</w:t>
            </w:r>
          </w:p>
          <w:p w:rsidR="00E159AB" w:rsidRDefault="00E159AB" w:rsidP="00E159AB">
            <w:pPr>
              <w:rPr>
                <w:lang w:val="it-IT"/>
              </w:rPr>
            </w:pPr>
            <w:r>
              <w:rPr>
                <w:lang w:val="it-IT"/>
              </w:rPr>
              <w:t>L = £14</w:t>
            </w:r>
          </w:p>
          <w:p w:rsidR="00E159AB" w:rsidRDefault="00E159AB" w:rsidP="00A77D6B"/>
        </w:tc>
      </w:tr>
      <w:tr w:rsidR="00E159AB" w:rsidRPr="00781C28" w:rsidTr="00E159AB">
        <w:trPr>
          <w:trHeight w:val="276"/>
        </w:trPr>
        <w:tc>
          <w:tcPr>
            <w:tcW w:w="1804" w:type="dxa"/>
          </w:tcPr>
          <w:p w:rsidR="00E159AB" w:rsidRPr="00781C28" w:rsidRDefault="00E159AB" w:rsidP="00254768">
            <w:pPr>
              <w:jc w:val="center"/>
            </w:pPr>
            <w:r>
              <w:t>V&amp;H</w:t>
            </w:r>
          </w:p>
        </w:tc>
        <w:tc>
          <w:tcPr>
            <w:tcW w:w="1873" w:type="dxa"/>
          </w:tcPr>
          <w:p w:rsidR="00E159AB" w:rsidRPr="00781C28" w:rsidRDefault="00E159AB" w:rsidP="00A77D6B">
            <w:proofErr w:type="spellStart"/>
            <w:r>
              <w:rPr>
                <w:rFonts w:ascii="Helvetica" w:hAnsi="Helvetica" w:cs="Helvetica"/>
                <w:color w:val="333333"/>
                <w:sz w:val="20"/>
                <w:szCs w:val="20"/>
              </w:rPr>
              <w:t>Vegi</w:t>
            </w:r>
            <w:proofErr w:type="spellEnd"/>
            <w:r>
              <w:rPr>
                <w:rFonts w:ascii="Helvetica" w:hAnsi="Helvetica" w:cs="Helvetica"/>
                <w:color w:val="333333"/>
                <w:sz w:val="20"/>
                <w:szCs w:val="20"/>
              </w:rPr>
              <w:t xml:space="preserve"> Volcano</w:t>
            </w:r>
            <w:r w:rsidR="00215C65">
              <w:rPr>
                <w:noProof/>
              </w:rPr>
              <w:drawing>
                <wp:inline distT="0" distB="0" distL="0" distR="0" wp14:anchorId="06C8CB80" wp14:editId="60339609">
                  <wp:extent cx="1504950" cy="133350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65644" t="26886" r="8098" b="31752"/>
                          <a:stretch/>
                        </pic:blipFill>
                        <pic:spPr bwMode="auto">
                          <a:xfrm>
                            <a:off x="0" y="0"/>
                            <a:ext cx="1504950" cy="1333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1" w:type="dxa"/>
          </w:tcPr>
          <w:p w:rsidR="00E159AB" w:rsidRPr="00781C28" w:rsidRDefault="00E159AB" w:rsidP="00A77D6B">
            <w:pPr>
              <w:rPr>
                <w:rFonts w:ascii="Helvetica" w:hAnsi="Helvetica" w:cs="Helvetica"/>
                <w:color w:val="333333"/>
                <w:sz w:val="20"/>
                <w:szCs w:val="20"/>
              </w:rPr>
            </w:pPr>
            <w:r>
              <w:rPr>
                <w:rFonts w:ascii="Helvetica" w:hAnsi="Helvetica" w:cs="Helvetica"/>
                <w:color w:val="333333"/>
                <w:sz w:val="20"/>
                <w:szCs w:val="20"/>
              </w:rPr>
              <w:t>Red onions, green and red peppers, tomatoes, jalapeño peppers, extra mozzarella cheese</w:t>
            </w:r>
          </w:p>
        </w:tc>
        <w:tc>
          <w:tcPr>
            <w:tcW w:w="1833" w:type="dxa"/>
          </w:tcPr>
          <w:p w:rsidR="00E159AB" w:rsidRPr="00781C28" w:rsidRDefault="00E159AB" w:rsidP="00A77D6B">
            <w:r>
              <w:t>S, M, L</w:t>
            </w:r>
          </w:p>
        </w:tc>
        <w:tc>
          <w:tcPr>
            <w:tcW w:w="1575" w:type="dxa"/>
          </w:tcPr>
          <w:p w:rsidR="00E159AB" w:rsidRDefault="00E159AB" w:rsidP="00E159AB">
            <w:pPr>
              <w:rPr>
                <w:lang w:val="it-IT"/>
              </w:rPr>
            </w:pPr>
            <w:r>
              <w:rPr>
                <w:lang w:val="it-IT"/>
              </w:rPr>
              <w:t>S = £10</w:t>
            </w:r>
          </w:p>
          <w:p w:rsidR="00E159AB" w:rsidRDefault="00E159AB" w:rsidP="00E159AB">
            <w:pPr>
              <w:rPr>
                <w:lang w:val="it-IT"/>
              </w:rPr>
            </w:pPr>
            <w:r>
              <w:rPr>
                <w:lang w:val="it-IT"/>
              </w:rPr>
              <w:t>M = £12</w:t>
            </w:r>
          </w:p>
          <w:p w:rsidR="00E159AB" w:rsidRDefault="00E159AB" w:rsidP="00E159AB">
            <w:pPr>
              <w:rPr>
                <w:lang w:val="it-IT"/>
              </w:rPr>
            </w:pPr>
            <w:r>
              <w:rPr>
                <w:lang w:val="it-IT"/>
              </w:rPr>
              <w:t>L = £14</w:t>
            </w:r>
          </w:p>
          <w:p w:rsidR="00E159AB" w:rsidRDefault="00E159AB" w:rsidP="00A77D6B"/>
        </w:tc>
      </w:tr>
      <w:tr w:rsidR="00E159AB" w:rsidRPr="00781C28" w:rsidTr="00E159AB">
        <w:trPr>
          <w:trHeight w:val="276"/>
        </w:trPr>
        <w:tc>
          <w:tcPr>
            <w:tcW w:w="1804" w:type="dxa"/>
          </w:tcPr>
          <w:p w:rsidR="00E159AB" w:rsidRPr="00781C28" w:rsidRDefault="00E159AB" w:rsidP="00A77D6B"/>
        </w:tc>
        <w:tc>
          <w:tcPr>
            <w:tcW w:w="1873" w:type="dxa"/>
          </w:tcPr>
          <w:p w:rsidR="00E159AB" w:rsidRPr="00781C28" w:rsidRDefault="00E159AB" w:rsidP="00A77D6B">
            <w:r>
              <w:t>New Yorker</w:t>
            </w:r>
            <w:r w:rsidR="00215C65">
              <w:rPr>
                <w:noProof/>
              </w:rPr>
              <w:drawing>
                <wp:inline distT="0" distB="0" distL="0" distR="0" wp14:anchorId="7974E4AB" wp14:editId="147570E1">
                  <wp:extent cx="1495425" cy="1314450"/>
                  <wp:effectExtent l="0" t="0" r="9525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65644" t="28954" r="8265" b="30274"/>
                          <a:stretch/>
                        </pic:blipFill>
                        <pic:spPr bwMode="auto">
                          <a:xfrm>
                            <a:off x="0" y="0"/>
                            <a:ext cx="1495425" cy="1314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1" w:type="dxa"/>
          </w:tcPr>
          <w:p w:rsidR="00E159AB" w:rsidRPr="00781C28" w:rsidRDefault="00E159AB" w:rsidP="00A77D6B">
            <w:pPr>
              <w:rPr>
                <w:rFonts w:ascii="Helvetica" w:hAnsi="Helvetica" w:cs="Helvetica"/>
                <w:color w:val="333333"/>
                <w:sz w:val="20"/>
                <w:szCs w:val="20"/>
              </w:rPr>
            </w:pPr>
            <w:r>
              <w:rPr>
                <w:rFonts w:ascii="Helvetica" w:hAnsi="Helvetica" w:cs="Helvetica"/>
                <w:color w:val="333333"/>
                <w:sz w:val="20"/>
                <w:szCs w:val="20"/>
              </w:rPr>
              <w:t>Pepperoni, ham, bacon, mushrooms.</w:t>
            </w:r>
          </w:p>
        </w:tc>
        <w:tc>
          <w:tcPr>
            <w:tcW w:w="1833" w:type="dxa"/>
          </w:tcPr>
          <w:p w:rsidR="00E159AB" w:rsidRPr="00781C28" w:rsidRDefault="00E159AB" w:rsidP="00A77D6B">
            <w:r>
              <w:t>S, M, L</w:t>
            </w:r>
          </w:p>
        </w:tc>
        <w:tc>
          <w:tcPr>
            <w:tcW w:w="1575" w:type="dxa"/>
          </w:tcPr>
          <w:p w:rsidR="00E159AB" w:rsidRDefault="00E159AB" w:rsidP="00E159AB">
            <w:pPr>
              <w:rPr>
                <w:lang w:val="it-IT"/>
              </w:rPr>
            </w:pPr>
            <w:r>
              <w:rPr>
                <w:lang w:val="it-IT"/>
              </w:rPr>
              <w:t>S = £10</w:t>
            </w:r>
          </w:p>
          <w:p w:rsidR="00E159AB" w:rsidRDefault="00E159AB" w:rsidP="00E159AB">
            <w:pPr>
              <w:rPr>
                <w:lang w:val="it-IT"/>
              </w:rPr>
            </w:pPr>
            <w:r>
              <w:rPr>
                <w:lang w:val="it-IT"/>
              </w:rPr>
              <w:t>M = £12</w:t>
            </w:r>
          </w:p>
          <w:p w:rsidR="00E159AB" w:rsidRDefault="00E159AB" w:rsidP="00E159AB">
            <w:pPr>
              <w:rPr>
                <w:lang w:val="it-IT"/>
              </w:rPr>
            </w:pPr>
            <w:r>
              <w:rPr>
                <w:lang w:val="it-IT"/>
              </w:rPr>
              <w:t>L = £14</w:t>
            </w:r>
          </w:p>
          <w:p w:rsidR="00E159AB" w:rsidRDefault="00E159AB" w:rsidP="00A77D6B"/>
        </w:tc>
      </w:tr>
    </w:tbl>
    <w:p w:rsidR="00A77D6B" w:rsidRPr="008A23E9" w:rsidRDefault="00A77D6B" w:rsidP="00A77D6B">
      <w:pPr>
        <w:rPr>
          <w:b/>
          <w:bCs/>
          <w:sz w:val="42"/>
          <w:szCs w:val="42"/>
          <w:lang w:val="it-IT"/>
        </w:rPr>
      </w:pPr>
      <w:r w:rsidRPr="008A23E9">
        <w:rPr>
          <w:b/>
          <w:bCs/>
          <w:sz w:val="42"/>
          <w:szCs w:val="42"/>
          <w:lang w:val="it-IT"/>
        </w:rPr>
        <w:t>Menu:</w:t>
      </w:r>
    </w:p>
    <w:p w:rsidR="00A77D6B" w:rsidRDefault="00A77D6B" w:rsidP="00A77D6B">
      <w:pPr>
        <w:rPr>
          <w:lang w:val="it-IT"/>
        </w:rPr>
      </w:pPr>
      <w:r>
        <w:rPr>
          <w:lang w:val="it-IT"/>
        </w:rPr>
        <w:t xml:space="preserve">M = medium </w:t>
      </w:r>
    </w:p>
    <w:p w:rsidR="00A77D6B" w:rsidRDefault="00A77D6B" w:rsidP="00A77D6B">
      <w:pPr>
        <w:rPr>
          <w:lang w:val="it-IT"/>
        </w:rPr>
      </w:pPr>
      <w:r>
        <w:rPr>
          <w:lang w:val="it-IT"/>
        </w:rPr>
        <w:t>L = large</w:t>
      </w:r>
    </w:p>
    <w:p w:rsidR="00A77D6B" w:rsidRDefault="00A77D6B" w:rsidP="00A77D6B">
      <w:pPr>
        <w:rPr>
          <w:lang w:val="it-IT"/>
        </w:rPr>
      </w:pPr>
      <w:r>
        <w:rPr>
          <w:lang w:val="it-IT"/>
        </w:rPr>
        <w:t>S = small</w:t>
      </w:r>
    </w:p>
    <w:p w:rsidR="00A77D6B" w:rsidRDefault="00A77D6B" w:rsidP="00A77D6B">
      <w:pPr>
        <w:rPr>
          <w:lang w:val="it-IT"/>
        </w:rPr>
      </w:pPr>
      <w:r>
        <w:rPr>
          <w:lang w:val="it-IT"/>
        </w:rPr>
        <w:lastRenderedPageBreak/>
        <w:t>V = vegetarian</w:t>
      </w:r>
    </w:p>
    <w:p w:rsidR="00A77D6B" w:rsidRDefault="00A77D6B" w:rsidP="00A77D6B">
      <w:pPr>
        <w:rPr>
          <w:lang w:val="it-IT"/>
        </w:rPr>
      </w:pPr>
      <w:r>
        <w:rPr>
          <w:lang w:val="it-IT"/>
        </w:rPr>
        <w:t>H = hot &amp; spicy</w:t>
      </w:r>
    </w:p>
    <w:p w:rsidR="00215C65" w:rsidRDefault="00215C65" w:rsidP="00A77D6B">
      <w:pPr>
        <w:rPr>
          <w:lang w:val="it-IT"/>
        </w:rPr>
      </w:pPr>
    </w:p>
    <w:p w:rsidR="00215C65" w:rsidRDefault="00215C65" w:rsidP="00A77D6B">
      <w:pPr>
        <w:rPr>
          <w:lang w:val="it-IT"/>
        </w:rPr>
      </w:pPr>
    </w:p>
    <w:p w:rsidR="00215C65" w:rsidRDefault="00215C65" w:rsidP="00A77D6B">
      <w:pPr>
        <w:rPr>
          <w:lang w:val="it-IT"/>
        </w:rPr>
      </w:pPr>
    </w:p>
    <w:p w:rsidR="00215C65" w:rsidRDefault="00215C65" w:rsidP="00A77D6B">
      <w:pPr>
        <w:rPr>
          <w:lang w:val="it-IT"/>
        </w:rPr>
      </w:pPr>
    </w:p>
    <w:p w:rsidR="00215C65" w:rsidRDefault="00215C65" w:rsidP="00A77D6B">
      <w:pPr>
        <w:rPr>
          <w:lang w:val="it-IT"/>
        </w:rPr>
      </w:pPr>
    </w:p>
    <w:p w:rsidR="00215C65" w:rsidRDefault="00215C65" w:rsidP="00A77D6B">
      <w:pPr>
        <w:rPr>
          <w:lang w:val="it-IT"/>
        </w:rPr>
      </w:pPr>
    </w:p>
    <w:p w:rsidR="00215C65" w:rsidRDefault="00215C65" w:rsidP="00A77D6B">
      <w:pPr>
        <w:rPr>
          <w:lang w:val="it-IT"/>
        </w:rPr>
      </w:pPr>
    </w:p>
    <w:p w:rsidR="00215C65" w:rsidRDefault="00215C65" w:rsidP="00A77D6B">
      <w:pPr>
        <w:rPr>
          <w:lang w:val="it-IT"/>
        </w:rPr>
      </w:pPr>
    </w:p>
    <w:p w:rsidR="00215C65" w:rsidRDefault="00215C65" w:rsidP="00A77D6B">
      <w:pPr>
        <w:rPr>
          <w:lang w:val="it-IT"/>
        </w:rPr>
      </w:pPr>
    </w:p>
    <w:p w:rsidR="00215C65" w:rsidRDefault="00215C65" w:rsidP="00A77D6B">
      <w:pPr>
        <w:rPr>
          <w:lang w:val="it-IT"/>
        </w:rPr>
      </w:pPr>
    </w:p>
    <w:p w:rsidR="00215C65" w:rsidRPr="00FE6E80" w:rsidRDefault="00215C65" w:rsidP="00A77D6B">
      <w:pPr>
        <w:rPr>
          <w:lang w:val="it-IT"/>
        </w:rPr>
      </w:pPr>
    </w:p>
    <w:p w:rsidR="00896274" w:rsidRDefault="00896274" w:rsidP="00FE6E80">
      <w:pPr>
        <w:rPr>
          <w:lang w:val="it-IT"/>
        </w:rPr>
      </w:pPr>
    </w:p>
    <w:p w:rsidR="00A77D6B" w:rsidRPr="00FE6E80" w:rsidRDefault="00A77D6B" w:rsidP="00FE6E80">
      <w:pPr>
        <w:rPr>
          <w:lang w:val="it-IT"/>
        </w:rPr>
      </w:pPr>
    </w:p>
    <w:sectPr w:rsidR="00A77D6B" w:rsidRPr="00FE6E8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DengXian">
    <w:altName w:val="等线"/>
    <w:panose1 w:val="03000509000000000000"/>
    <w:charset w:val="86"/>
    <w:family w:val="script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altName w:val="等线 Light"/>
    <w:panose1 w:val="00000000000000000000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GB" w:vendorID="64" w:dllVersion="131078" w:nlCheck="1" w:checkStyle="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F1F0E"/>
    <w:rsid w:val="000F1493"/>
    <w:rsid w:val="00215C65"/>
    <w:rsid w:val="00254768"/>
    <w:rsid w:val="003B76FD"/>
    <w:rsid w:val="006F1F0E"/>
    <w:rsid w:val="00781C28"/>
    <w:rsid w:val="007C10C1"/>
    <w:rsid w:val="00896274"/>
    <w:rsid w:val="008A23E9"/>
    <w:rsid w:val="009326C2"/>
    <w:rsid w:val="00A77D6B"/>
    <w:rsid w:val="00AA0B8E"/>
    <w:rsid w:val="00C3658F"/>
    <w:rsid w:val="00D14396"/>
    <w:rsid w:val="00E159AB"/>
    <w:rsid w:val="00EB39D7"/>
    <w:rsid w:val="00EF2974"/>
    <w:rsid w:val="00FE6E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6C68C4"/>
  <w15:chartTrackingRefBased/>
  <w15:docId w15:val="{79955F44-3ADA-475A-BC1E-8A7B2F3467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E6E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5F3588-4DAA-443D-BE4E-D6B00DFF23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B59662BB.dotm</Template>
  <TotalTime>47</TotalTime>
  <Pages>4</Pages>
  <Words>254</Words>
  <Characters>1448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1699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Zilong Tian</dc:creator>
  <cp:keywords/>
  <dc:description/>
  <cp:lastModifiedBy>Zilong Tian</cp:lastModifiedBy>
  <cp:revision>15</cp:revision>
  <dcterms:created xsi:type="dcterms:W3CDTF">2017-03-07T15:38:00Z</dcterms:created>
  <dcterms:modified xsi:type="dcterms:W3CDTF">2017-03-07T16:36:00Z</dcterms:modified>
</cp:coreProperties>
</file>